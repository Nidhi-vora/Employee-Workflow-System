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C37555" w:rsidRPr="00C37555" w14:paraId="4D222796" w14:textId="77777777" w:rsidTr="0081190F">
        <w:tc>
          <w:tcPr>
            <w:tcW w:w="6300" w:type="dxa"/>
          </w:tcPr>
          <w:p w14:paraId="592A76F3" w14:textId="3C113B04" w:rsidR="00C37555" w:rsidRPr="00C37555" w:rsidRDefault="00C37555" w:rsidP="00BF4985">
            <w:pPr>
              <w:pStyle w:val="Subtitle"/>
            </w:pPr>
          </w:p>
        </w:tc>
      </w:tr>
    </w:tbl>
    <w:p w14:paraId="32558121" w14:textId="42CC7CF9" w:rsidR="00FF42F8" w:rsidRDefault="00FF42F8">
      <w:pPr>
        <w:pStyle w:val="Date"/>
      </w:pPr>
    </w:p>
    <w:p w14:paraId="1547AE73" w14:textId="2F7BA7B8" w:rsidR="00FF42F8" w:rsidRPr="007F49AB" w:rsidRDefault="00163AEC" w:rsidP="007F49AB">
      <w:pPr>
        <w:pStyle w:val="Title"/>
        <w:rPr>
          <w:color w:val="406A42" w:themeColor="accent3" w:themeShade="BF"/>
          <w:sz w:val="72"/>
          <w:szCs w:val="72"/>
          <w:u w:val="single"/>
        </w:rPr>
      </w:pPr>
      <w:r w:rsidRPr="007F49AB">
        <w:rPr>
          <w:color w:val="406A42" w:themeColor="accent3" w:themeShade="BF"/>
          <w:sz w:val="72"/>
          <w:szCs w:val="72"/>
          <w:u w:val="single"/>
        </w:rPr>
        <w:t>Employee WORKFLOW system</w:t>
      </w:r>
    </w:p>
    <w:p w14:paraId="0D22C67E" w14:textId="0A258041" w:rsidR="002505CC" w:rsidRDefault="002505CC"/>
    <w:p w14:paraId="4A90A6F3" w14:textId="5541E201" w:rsidR="00FF42F8" w:rsidRDefault="00FF42F8" w:rsidP="00AA7AEF">
      <w:pPr>
        <w:pStyle w:val="Heading2"/>
        <w:jc w:val="right"/>
      </w:pPr>
    </w:p>
    <w:p w14:paraId="5D73EA4A" w14:textId="77777777" w:rsidR="00997E67" w:rsidRDefault="00997E67" w:rsidP="00997E67"/>
    <w:p w14:paraId="48CFAE9D" w14:textId="77777777" w:rsidR="00997E67" w:rsidRDefault="00997E67" w:rsidP="00997E67"/>
    <w:p w14:paraId="2A6F5254" w14:textId="77777777" w:rsidR="00671592" w:rsidRDefault="00671592" w:rsidP="00997E67"/>
    <w:p w14:paraId="0BE32200" w14:textId="77777777" w:rsidR="00997E67" w:rsidRDefault="00997E67" w:rsidP="00997E67"/>
    <w:p w14:paraId="367E3ED1" w14:textId="77777777" w:rsidR="00997E67" w:rsidRPr="00997E67" w:rsidRDefault="00997E67" w:rsidP="00997E67"/>
    <w:p w14:paraId="2D9C9193" w14:textId="77777777" w:rsidR="00CE7349" w:rsidRPr="00CE7349" w:rsidRDefault="00CE7349" w:rsidP="00CE7349"/>
    <w:tbl>
      <w:tblPr>
        <w:tblStyle w:val="GridTable4-Accent3"/>
        <w:tblW w:w="0" w:type="auto"/>
        <w:jc w:val="center"/>
        <w:tblLook w:val="04A0" w:firstRow="1" w:lastRow="0" w:firstColumn="1" w:lastColumn="0" w:noHBand="0" w:noVBand="1"/>
      </w:tblPr>
      <w:tblGrid>
        <w:gridCol w:w="2857"/>
        <w:gridCol w:w="2858"/>
        <w:gridCol w:w="2858"/>
      </w:tblGrid>
      <w:tr w:rsidR="00D91A1D" w:rsidRPr="00655950" w14:paraId="220DA647" w14:textId="77777777" w:rsidTr="00AA7A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7" w:type="dxa"/>
          </w:tcPr>
          <w:p w14:paraId="0BCB8060" w14:textId="65AC2C29" w:rsidR="00D91A1D" w:rsidRPr="00655950" w:rsidRDefault="00AC61A9" w:rsidP="00AA7AEF">
            <w:pPr>
              <w:jc w:val="right"/>
              <w:rPr>
                <w:sz w:val="56"/>
                <w:szCs w:val="56"/>
              </w:rPr>
            </w:pPr>
            <w:proofErr w:type="spellStart"/>
            <w:r w:rsidRPr="00655950">
              <w:rPr>
                <w:sz w:val="56"/>
                <w:szCs w:val="56"/>
              </w:rPr>
              <w:t>Rollno</w:t>
            </w:r>
            <w:proofErr w:type="spellEnd"/>
          </w:p>
        </w:tc>
        <w:tc>
          <w:tcPr>
            <w:tcW w:w="2858" w:type="dxa"/>
          </w:tcPr>
          <w:p w14:paraId="19089E12" w14:textId="0D267EC9" w:rsidR="00D91A1D" w:rsidRPr="00655950" w:rsidRDefault="00AC61A9" w:rsidP="00AA7AEF">
            <w:pPr>
              <w:jc w:val="right"/>
              <w:cnfStyle w:val="100000000000" w:firstRow="1" w:lastRow="0" w:firstColumn="0" w:lastColumn="0" w:oddVBand="0" w:evenVBand="0" w:oddHBand="0" w:evenHBand="0" w:firstRowFirstColumn="0" w:firstRowLastColumn="0" w:lastRowFirstColumn="0" w:lastRowLastColumn="0"/>
              <w:rPr>
                <w:sz w:val="56"/>
                <w:szCs w:val="56"/>
              </w:rPr>
            </w:pPr>
            <w:r w:rsidRPr="00655950">
              <w:rPr>
                <w:sz w:val="56"/>
                <w:szCs w:val="56"/>
              </w:rPr>
              <w:t>Name</w:t>
            </w:r>
          </w:p>
        </w:tc>
        <w:tc>
          <w:tcPr>
            <w:tcW w:w="2858" w:type="dxa"/>
          </w:tcPr>
          <w:p w14:paraId="7AA4DF0B" w14:textId="3A981D96" w:rsidR="00D91A1D" w:rsidRPr="00655950" w:rsidRDefault="00AC61A9" w:rsidP="00AA7AEF">
            <w:pPr>
              <w:jc w:val="right"/>
              <w:cnfStyle w:val="100000000000" w:firstRow="1" w:lastRow="0" w:firstColumn="0" w:lastColumn="0" w:oddVBand="0" w:evenVBand="0" w:oddHBand="0" w:evenHBand="0" w:firstRowFirstColumn="0" w:firstRowLastColumn="0" w:lastRowFirstColumn="0" w:lastRowLastColumn="0"/>
              <w:rPr>
                <w:sz w:val="56"/>
                <w:szCs w:val="56"/>
              </w:rPr>
            </w:pPr>
            <w:r w:rsidRPr="00655950">
              <w:rPr>
                <w:sz w:val="56"/>
                <w:szCs w:val="56"/>
              </w:rPr>
              <w:t>Div</w:t>
            </w:r>
          </w:p>
        </w:tc>
      </w:tr>
      <w:tr w:rsidR="000F0B90" w:rsidRPr="00655950" w14:paraId="7E06D8B7" w14:textId="77777777" w:rsidTr="00AA7A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7" w:type="dxa"/>
          </w:tcPr>
          <w:p w14:paraId="06B47B99" w14:textId="00F477AC" w:rsidR="000F0B90" w:rsidRPr="00655950" w:rsidRDefault="00AC61A9" w:rsidP="00AA7AEF">
            <w:pPr>
              <w:jc w:val="right"/>
              <w:rPr>
                <w:sz w:val="56"/>
                <w:szCs w:val="56"/>
              </w:rPr>
            </w:pPr>
            <w:r w:rsidRPr="00655950">
              <w:rPr>
                <w:sz w:val="56"/>
                <w:szCs w:val="56"/>
              </w:rPr>
              <w:t>3155</w:t>
            </w:r>
          </w:p>
        </w:tc>
        <w:tc>
          <w:tcPr>
            <w:tcW w:w="2858" w:type="dxa"/>
          </w:tcPr>
          <w:p w14:paraId="54F6578D" w14:textId="45281607" w:rsidR="000F0B90" w:rsidRPr="00655950" w:rsidRDefault="00AC61A9" w:rsidP="00AA7AEF">
            <w:pPr>
              <w:jc w:val="right"/>
              <w:cnfStyle w:val="000000100000" w:firstRow="0" w:lastRow="0" w:firstColumn="0" w:lastColumn="0" w:oddVBand="0" w:evenVBand="0" w:oddHBand="1" w:evenHBand="0" w:firstRowFirstColumn="0" w:firstRowLastColumn="0" w:lastRowFirstColumn="0" w:lastRowLastColumn="0"/>
              <w:rPr>
                <w:sz w:val="56"/>
                <w:szCs w:val="56"/>
              </w:rPr>
            </w:pPr>
            <w:proofErr w:type="spellStart"/>
            <w:r w:rsidRPr="00655950">
              <w:rPr>
                <w:sz w:val="56"/>
                <w:szCs w:val="56"/>
              </w:rPr>
              <w:t>Zeel</w:t>
            </w:r>
            <w:proofErr w:type="spellEnd"/>
            <w:r w:rsidRPr="00655950">
              <w:rPr>
                <w:sz w:val="56"/>
                <w:szCs w:val="56"/>
              </w:rPr>
              <w:t xml:space="preserve"> shah</w:t>
            </w:r>
          </w:p>
        </w:tc>
        <w:tc>
          <w:tcPr>
            <w:tcW w:w="2858" w:type="dxa"/>
          </w:tcPr>
          <w:p w14:paraId="09899431" w14:textId="463E96DD" w:rsidR="000F0B90" w:rsidRPr="00655950" w:rsidRDefault="00BF1AC9" w:rsidP="00AA7AEF">
            <w:pPr>
              <w:jc w:val="right"/>
              <w:cnfStyle w:val="000000100000" w:firstRow="0" w:lastRow="0" w:firstColumn="0" w:lastColumn="0" w:oddVBand="0" w:evenVBand="0" w:oddHBand="1" w:evenHBand="0" w:firstRowFirstColumn="0" w:firstRowLastColumn="0" w:lastRowFirstColumn="0" w:lastRowLastColumn="0"/>
              <w:rPr>
                <w:sz w:val="56"/>
                <w:szCs w:val="56"/>
              </w:rPr>
            </w:pPr>
            <w:r w:rsidRPr="00655950">
              <w:rPr>
                <w:sz w:val="56"/>
                <w:szCs w:val="56"/>
              </w:rPr>
              <w:t>B</w:t>
            </w:r>
          </w:p>
        </w:tc>
      </w:tr>
      <w:tr w:rsidR="000F0B90" w:rsidRPr="00655950" w14:paraId="38D31928" w14:textId="77777777" w:rsidTr="00AA7AEF">
        <w:trPr>
          <w:jc w:val="center"/>
        </w:trPr>
        <w:tc>
          <w:tcPr>
            <w:cnfStyle w:val="001000000000" w:firstRow="0" w:lastRow="0" w:firstColumn="1" w:lastColumn="0" w:oddVBand="0" w:evenVBand="0" w:oddHBand="0" w:evenHBand="0" w:firstRowFirstColumn="0" w:firstRowLastColumn="0" w:lastRowFirstColumn="0" w:lastRowLastColumn="0"/>
            <w:tcW w:w="2857" w:type="dxa"/>
          </w:tcPr>
          <w:p w14:paraId="67B4D82B" w14:textId="19270022" w:rsidR="000F0B90" w:rsidRPr="00655950" w:rsidRDefault="00BF1AC9" w:rsidP="00AA7AEF">
            <w:pPr>
              <w:jc w:val="right"/>
              <w:rPr>
                <w:sz w:val="56"/>
                <w:szCs w:val="56"/>
              </w:rPr>
            </w:pPr>
            <w:r w:rsidRPr="00655950">
              <w:rPr>
                <w:sz w:val="56"/>
                <w:szCs w:val="56"/>
              </w:rPr>
              <w:t>3157</w:t>
            </w:r>
          </w:p>
        </w:tc>
        <w:tc>
          <w:tcPr>
            <w:tcW w:w="2858" w:type="dxa"/>
          </w:tcPr>
          <w:p w14:paraId="1FD5D4D9" w14:textId="4452FB3E" w:rsidR="000F0B90" w:rsidRPr="00655950" w:rsidRDefault="00BF1AC9" w:rsidP="00AA7AEF">
            <w:pPr>
              <w:jc w:val="right"/>
              <w:cnfStyle w:val="000000000000" w:firstRow="0" w:lastRow="0" w:firstColumn="0" w:lastColumn="0" w:oddVBand="0" w:evenVBand="0" w:oddHBand="0" w:evenHBand="0" w:firstRowFirstColumn="0" w:firstRowLastColumn="0" w:lastRowFirstColumn="0" w:lastRowLastColumn="0"/>
              <w:rPr>
                <w:sz w:val="56"/>
                <w:szCs w:val="56"/>
              </w:rPr>
            </w:pPr>
            <w:proofErr w:type="spellStart"/>
            <w:r w:rsidRPr="00655950">
              <w:rPr>
                <w:sz w:val="56"/>
                <w:szCs w:val="56"/>
              </w:rPr>
              <w:t>A</w:t>
            </w:r>
            <w:r w:rsidR="0036198E">
              <w:rPr>
                <w:sz w:val="56"/>
                <w:szCs w:val="56"/>
              </w:rPr>
              <w:t>a</w:t>
            </w:r>
            <w:r w:rsidRPr="00655950">
              <w:rPr>
                <w:sz w:val="56"/>
                <w:szCs w:val="56"/>
              </w:rPr>
              <w:t>chal</w:t>
            </w:r>
            <w:proofErr w:type="spellEnd"/>
            <w:r w:rsidRPr="00655950">
              <w:rPr>
                <w:sz w:val="56"/>
                <w:szCs w:val="56"/>
              </w:rPr>
              <w:t xml:space="preserve"> </w:t>
            </w:r>
            <w:proofErr w:type="spellStart"/>
            <w:r w:rsidRPr="00655950">
              <w:rPr>
                <w:sz w:val="56"/>
                <w:szCs w:val="56"/>
              </w:rPr>
              <w:t>shrimali</w:t>
            </w:r>
            <w:proofErr w:type="spellEnd"/>
          </w:p>
        </w:tc>
        <w:tc>
          <w:tcPr>
            <w:tcW w:w="2858" w:type="dxa"/>
          </w:tcPr>
          <w:p w14:paraId="69533989" w14:textId="3C7824F6" w:rsidR="000F0B90" w:rsidRPr="00655950" w:rsidRDefault="00BF1AC9" w:rsidP="00AA7AEF">
            <w:pPr>
              <w:spacing w:line="480" w:lineRule="auto"/>
              <w:jc w:val="right"/>
              <w:cnfStyle w:val="000000000000" w:firstRow="0" w:lastRow="0" w:firstColumn="0" w:lastColumn="0" w:oddVBand="0" w:evenVBand="0" w:oddHBand="0" w:evenHBand="0" w:firstRowFirstColumn="0" w:firstRowLastColumn="0" w:lastRowFirstColumn="0" w:lastRowLastColumn="0"/>
              <w:rPr>
                <w:sz w:val="56"/>
                <w:szCs w:val="56"/>
              </w:rPr>
            </w:pPr>
            <w:r w:rsidRPr="00655950">
              <w:rPr>
                <w:sz w:val="56"/>
                <w:szCs w:val="56"/>
              </w:rPr>
              <w:t>B</w:t>
            </w:r>
          </w:p>
        </w:tc>
      </w:tr>
      <w:tr w:rsidR="000F0B90" w:rsidRPr="00655950" w14:paraId="159F229B" w14:textId="77777777" w:rsidTr="00AA7A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7" w:type="dxa"/>
          </w:tcPr>
          <w:p w14:paraId="1578EBF3" w14:textId="3C1AB458" w:rsidR="000F0B90" w:rsidRPr="00655950" w:rsidRDefault="00BF1AC9" w:rsidP="00AA7AEF">
            <w:pPr>
              <w:jc w:val="right"/>
              <w:rPr>
                <w:sz w:val="56"/>
                <w:szCs w:val="56"/>
              </w:rPr>
            </w:pPr>
            <w:r w:rsidRPr="00655950">
              <w:rPr>
                <w:sz w:val="56"/>
                <w:szCs w:val="56"/>
              </w:rPr>
              <w:t>3256</w:t>
            </w:r>
          </w:p>
        </w:tc>
        <w:tc>
          <w:tcPr>
            <w:tcW w:w="2858" w:type="dxa"/>
          </w:tcPr>
          <w:p w14:paraId="5B0089A4" w14:textId="76DE2C36" w:rsidR="000F0B90" w:rsidRPr="00655950" w:rsidRDefault="0036198E" w:rsidP="00AA7AEF">
            <w:pPr>
              <w:jc w:val="right"/>
              <w:cnfStyle w:val="000000100000" w:firstRow="0" w:lastRow="0" w:firstColumn="0" w:lastColumn="0" w:oddVBand="0" w:evenVBand="0" w:oddHBand="1" w:evenHBand="0" w:firstRowFirstColumn="0" w:firstRowLastColumn="0" w:lastRowFirstColumn="0" w:lastRowLastColumn="0"/>
              <w:rPr>
                <w:sz w:val="56"/>
                <w:szCs w:val="56"/>
              </w:rPr>
            </w:pPr>
            <w:r w:rsidRPr="00655950">
              <w:rPr>
                <w:sz w:val="56"/>
                <w:szCs w:val="56"/>
              </w:rPr>
              <w:t>Niche</w:t>
            </w:r>
            <w:r w:rsidR="00BF1AC9" w:rsidRPr="00655950">
              <w:rPr>
                <w:sz w:val="56"/>
                <w:szCs w:val="56"/>
              </w:rPr>
              <w:t xml:space="preserve"> </w:t>
            </w:r>
            <w:proofErr w:type="spellStart"/>
            <w:r w:rsidR="00BF1AC9" w:rsidRPr="00655950">
              <w:rPr>
                <w:sz w:val="56"/>
                <w:szCs w:val="56"/>
              </w:rPr>
              <w:t>vora</w:t>
            </w:r>
            <w:proofErr w:type="spellEnd"/>
          </w:p>
        </w:tc>
        <w:tc>
          <w:tcPr>
            <w:tcW w:w="2858" w:type="dxa"/>
          </w:tcPr>
          <w:p w14:paraId="3EAD338B" w14:textId="65DA8610" w:rsidR="000F0B90" w:rsidRPr="00655950" w:rsidRDefault="00BF1AC9" w:rsidP="00AA7AEF">
            <w:pPr>
              <w:jc w:val="right"/>
              <w:cnfStyle w:val="000000100000" w:firstRow="0" w:lastRow="0" w:firstColumn="0" w:lastColumn="0" w:oddVBand="0" w:evenVBand="0" w:oddHBand="1" w:evenHBand="0" w:firstRowFirstColumn="0" w:firstRowLastColumn="0" w:lastRowFirstColumn="0" w:lastRowLastColumn="0"/>
              <w:rPr>
                <w:sz w:val="56"/>
                <w:szCs w:val="56"/>
              </w:rPr>
            </w:pPr>
            <w:r w:rsidRPr="00655950">
              <w:rPr>
                <w:sz w:val="56"/>
                <w:szCs w:val="56"/>
              </w:rPr>
              <w:t>C</w:t>
            </w:r>
          </w:p>
        </w:tc>
      </w:tr>
    </w:tbl>
    <w:p w14:paraId="2A618874" w14:textId="578A84D3" w:rsidR="00FF42F8" w:rsidRDefault="00FF42F8" w:rsidP="00AA7AEF">
      <w:pPr>
        <w:jc w:val="right"/>
      </w:pPr>
    </w:p>
    <w:p w14:paraId="7816666B" w14:textId="0E6419ED" w:rsidR="000A34F2" w:rsidRDefault="000A34F2"/>
    <w:p w14:paraId="46B4B633" w14:textId="77777777" w:rsidR="00997E67" w:rsidRDefault="00997E67"/>
    <w:p w14:paraId="3417389B" w14:textId="77777777" w:rsidR="00997E67" w:rsidRDefault="00997E67"/>
    <w:p w14:paraId="248221F0" w14:textId="77777777" w:rsidR="00997E67" w:rsidRDefault="00997E67"/>
    <w:p w14:paraId="10C6F45D" w14:textId="77777777" w:rsidR="00997E67" w:rsidRDefault="00997E67"/>
    <w:p w14:paraId="03DC552B" w14:textId="77777777" w:rsidR="00997E67" w:rsidRDefault="00997E67"/>
    <w:p w14:paraId="66F55D3B" w14:textId="77777777" w:rsidR="00671592" w:rsidRDefault="00671592"/>
    <w:p w14:paraId="673433E3" w14:textId="77777777" w:rsidR="00997E67" w:rsidRDefault="00997E67"/>
    <w:p w14:paraId="14423320" w14:textId="77777777" w:rsidR="00997E67" w:rsidRDefault="00997E67"/>
    <w:p w14:paraId="7DFFEC7C" w14:textId="77777777" w:rsidR="005D79FD" w:rsidRDefault="005D79FD" w:rsidP="00CE7349">
      <w:pPr>
        <w:pStyle w:val="Title"/>
      </w:pPr>
      <w:r w:rsidRPr="00575454">
        <w:rPr>
          <w:color w:val="95BF97" w:themeColor="accent3" w:themeTint="99"/>
          <w:sz w:val="72"/>
          <w:szCs w:val="72"/>
        </w:rPr>
        <w:t>Introduction</w:t>
      </w:r>
      <w:r w:rsidRPr="005D79FD">
        <w:t xml:space="preserve"> </w:t>
      </w:r>
      <w:r w:rsidRPr="00975D4D">
        <w:rPr>
          <w:color w:val="95BF97" w:themeColor="accent3" w:themeTint="99"/>
        </w:rPr>
        <w:t>:-</w:t>
      </w:r>
    </w:p>
    <w:p w14:paraId="34A72461" w14:textId="77777777" w:rsidR="00CE7349" w:rsidRDefault="00CE7349" w:rsidP="00CE7349">
      <w:pPr>
        <w:pStyle w:val="Title"/>
      </w:pPr>
    </w:p>
    <w:p w14:paraId="1D41EEEA" w14:textId="77777777" w:rsidR="00CE7349" w:rsidRPr="005D79FD" w:rsidRDefault="00CE7349" w:rsidP="00CE7349">
      <w:pPr>
        <w:pStyle w:val="Title"/>
      </w:pPr>
    </w:p>
    <w:p w14:paraId="5E205B83" w14:textId="1B048B26" w:rsidR="005D79FD" w:rsidRPr="005D79FD" w:rsidRDefault="005D79FD">
      <w:pPr>
        <w:rPr>
          <w:sz w:val="44"/>
          <w:szCs w:val="44"/>
        </w:rPr>
      </w:pPr>
      <w:r w:rsidRPr="005D79FD">
        <w:rPr>
          <w:sz w:val="44"/>
          <w:szCs w:val="44"/>
        </w:rPr>
        <w:t xml:space="preserve">The Employee workflow  system is an automated support </w:t>
      </w:r>
      <w:r w:rsidR="006935B8">
        <w:rPr>
          <w:sz w:val="44"/>
          <w:szCs w:val="44"/>
        </w:rPr>
        <w:t>9</w:t>
      </w:r>
      <w:r w:rsidRPr="005D79FD">
        <w:rPr>
          <w:sz w:val="44"/>
          <w:szCs w:val="44"/>
        </w:rPr>
        <w:t>tool to be used by administrative staff of various departments. Currently all work tasks requests from employee are handled manually over the telephone. The employee workflow system automates the process by streamlining the handling of the work tasks requests thereby reducing the manual intervention</w:t>
      </w:r>
    </w:p>
    <w:p w14:paraId="1A63A435" w14:textId="77777777" w:rsidR="005D79FD" w:rsidRPr="005D79FD" w:rsidRDefault="005D79FD">
      <w:pPr>
        <w:rPr>
          <w:sz w:val="44"/>
          <w:szCs w:val="44"/>
        </w:rPr>
      </w:pPr>
    </w:p>
    <w:p w14:paraId="7B9F4324" w14:textId="77777777" w:rsidR="005D79FD" w:rsidRPr="005D79FD" w:rsidRDefault="005D79FD">
      <w:pPr>
        <w:rPr>
          <w:sz w:val="44"/>
          <w:szCs w:val="44"/>
        </w:rPr>
      </w:pPr>
      <w:r w:rsidRPr="005D79FD">
        <w:rPr>
          <w:sz w:val="44"/>
          <w:szCs w:val="44"/>
        </w:rPr>
        <w:t xml:space="preserve">  Employee workflow system is a database which keeps the records of all the </w:t>
      </w:r>
      <w:proofErr w:type="spellStart"/>
      <w:r w:rsidRPr="005D79FD">
        <w:rPr>
          <w:sz w:val="44"/>
          <w:szCs w:val="44"/>
        </w:rPr>
        <w:t>detais</w:t>
      </w:r>
      <w:proofErr w:type="spellEnd"/>
      <w:r w:rsidRPr="005D79FD">
        <w:rPr>
          <w:sz w:val="44"/>
          <w:szCs w:val="44"/>
        </w:rPr>
        <w:t xml:space="preserve"> of employees in an organization, such as how many projects</w:t>
      </w:r>
    </w:p>
    <w:p w14:paraId="27DFBDA2" w14:textId="1BE0105D" w:rsidR="005D79FD" w:rsidRPr="005D79FD" w:rsidRDefault="005D79FD">
      <w:pPr>
        <w:rPr>
          <w:sz w:val="44"/>
          <w:szCs w:val="44"/>
        </w:rPr>
      </w:pPr>
      <w:r w:rsidRPr="005D79FD">
        <w:rPr>
          <w:sz w:val="44"/>
          <w:szCs w:val="44"/>
        </w:rPr>
        <w:t xml:space="preserve">He has worked upon and his/her working hours, his/her padding project &amp; completed project. </w:t>
      </w:r>
    </w:p>
    <w:p w14:paraId="4D7AA593" w14:textId="77777777" w:rsidR="005D79FD" w:rsidRPr="005D79FD" w:rsidRDefault="005D79FD">
      <w:pPr>
        <w:rPr>
          <w:sz w:val="44"/>
          <w:szCs w:val="44"/>
        </w:rPr>
      </w:pPr>
    </w:p>
    <w:p w14:paraId="21A0368D" w14:textId="2FB07D73" w:rsidR="005D79FD" w:rsidRPr="005D79FD" w:rsidRDefault="005D79FD">
      <w:pPr>
        <w:rPr>
          <w:sz w:val="44"/>
          <w:szCs w:val="44"/>
        </w:rPr>
      </w:pPr>
    </w:p>
    <w:p w14:paraId="1A597267" w14:textId="77777777" w:rsidR="005D79FD" w:rsidRPr="005D79FD" w:rsidRDefault="005D79FD">
      <w:pPr>
        <w:rPr>
          <w:sz w:val="44"/>
          <w:szCs w:val="44"/>
        </w:rPr>
      </w:pPr>
    </w:p>
    <w:p w14:paraId="17491546" w14:textId="75E8F22B" w:rsidR="00671592" w:rsidRPr="0073278A" w:rsidRDefault="005D79FD" w:rsidP="0073278A">
      <w:pPr>
        <w:rPr>
          <w:sz w:val="44"/>
          <w:szCs w:val="44"/>
        </w:rPr>
      </w:pPr>
      <w:r w:rsidRPr="005D79FD">
        <w:rPr>
          <w:sz w:val="44"/>
          <w:szCs w:val="44"/>
        </w:rPr>
        <w:t>This report is followed with Methodology part which explains Scope of the project. Software system description, functional requirements along with user case screenshots, Data management covers the database relationships, Non-functional requirements and conclusion are outlined.</w:t>
      </w:r>
    </w:p>
    <w:p w14:paraId="4E562F28" w14:textId="77777777" w:rsidR="00671592" w:rsidRDefault="00671592" w:rsidP="00351BF4">
      <w:pPr>
        <w:pStyle w:val="Title"/>
        <w:rPr>
          <w:color w:val="95BF97" w:themeColor="accent3" w:themeTint="99"/>
        </w:rPr>
      </w:pPr>
    </w:p>
    <w:p w14:paraId="77328D96" w14:textId="344EF93A" w:rsidR="00441FBC" w:rsidRDefault="00441FBC" w:rsidP="00351BF4">
      <w:pPr>
        <w:pStyle w:val="Title"/>
        <w:rPr>
          <w:color w:val="95BF97" w:themeColor="accent3" w:themeTint="99"/>
        </w:rPr>
      </w:pPr>
      <w:r>
        <w:rPr>
          <w:color w:val="95BF97" w:themeColor="accent3" w:themeTint="99"/>
        </w:rPr>
        <w:t>Company details :-</w:t>
      </w:r>
    </w:p>
    <w:p w14:paraId="5925E556" w14:textId="3D699F1C" w:rsidR="00441FBC" w:rsidRPr="00441FBC" w:rsidRDefault="00441FBC" w:rsidP="00441FBC">
      <w:pPr>
        <w:pStyle w:val="Title"/>
        <w:rPr>
          <w:color w:val="95BF97" w:themeColor="accent3" w:themeTint="99"/>
        </w:rPr>
      </w:pPr>
    </w:p>
    <w:p w14:paraId="1DDBF4E7" w14:textId="77777777" w:rsidR="00441FBC" w:rsidRPr="00441FBC" w:rsidRDefault="00441FBC" w:rsidP="00441FBC">
      <w:pPr>
        <w:rPr>
          <w:sz w:val="44"/>
          <w:szCs w:val="44"/>
        </w:rPr>
      </w:pPr>
      <w:r w:rsidRPr="00441FBC">
        <w:rPr>
          <w:sz w:val="44"/>
          <w:szCs w:val="44"/>
        </w:rPr>
        <w:t>Company Name :-Black kite technologies Pvt Ltd</w:t>
      </w:r>
    </w:p>
    <w:p w14:paraId="1A4F0189" w14:textId="77777777" w:rsidR="00441FBC" w:rsidRPr="00441FBC" w:rsidRDefault="00441FBC" w:rsidP="00441FBC">
      <w:pPr>
        <w:rPr>
          <w:sz w:val="44"/>
          <w:szCs w:val="44"/>
        </w:rPr>
      </w:pPr>
      <w:r w:rsidRPr="00441FBC">
        <w:rPr>
          <w:sz w:val="44"/>
          <w:szCs w:val="44"/>
        </w:rPr>
        <w:t>Contact No :-  +91 97259 87949</w:t>
      </w:r>
    </w:p>
    <w:p w14:paraId="63FAA069" w14:textId="77777777" w:rsidR="00441FBC" w:rsidRPr="00441FBC" w:rsidRDefault="00441FBC" w:rsidP="00441FBC">
      <w:pPr>
        <w:rPr>
          <w:sz w:val="44"/>
          <w:szCs w:val="44"/>
        </w:rPr>
      </w:pPr>
      <w:r w:rsidRPr="00441FBC">
        <w:rPr>
          <w:sz w:val="44"/>
          <w:szCs w:val="44"/>
        </w:rPr>
        <w:t>Email i'd:- Nitin.gediya@gmail.com</w:t>
      </w:r>
    </w:p>
    <w:p w14:paraId="20E8CC77" w14:textId="77777777" w:rsidR="00441FBC" w:rsidRPr="00441FBC" w:rsidRDefault="00441FBC" w:rsidP="00441FBC">
      <w:pPr>
        <w:rPr>
          <w:sz w:val="44"/>
          <w:szCs w:val="44"/>
        </w:rPr>
      </w:pPr>
      <w:r w:rsidRPr="00441FBC">
        <w:rPr>
          <w:sz w:val="44"/>
          <w:szCs w:val="44"/>
        </w:rPr>
        <w:t>Adress :-</w:t>
      </w:r>
    </w:p>
    <w:p w14:paraId="1DF8AF6C" w14:textId="77777777" w:rsidR="00441FBC" w:rsidRPr="00441FBC" w:rsidRDefault="00441FBC" w:rsidP="00441FBC">
      <w:pPr>
        <w:rPr>
          <w:sz w:val="44"/>
          <w:szCs w:val="44"/>
        </w:rPr>
      </w:pPr>
      <w:r w:rsidRPr="00441FBC">
        <w:rPr>
          <w:sz w:val="44"/>
          <w:szCs w:val="44"/>
        </w:rPr>
        <w:t>Black kite technologies Pvt Ltd</w:t>
      </w:r>
    </w:p>
    <w:p w14:paraId="686E92EE" w14:textId="77777777" w:rsidR="00441FBC" w:rsidRPr="00441FBC" w:rsidRDefault="00441FBC" w:rsidP="00441FBC">
      <w:pPr>
        <w:rPr>
          <w:sz w:val="44"/>
          <w:szCs w:val="44"/>
        </w:rPr>
      </w:pPr>
      <w:r w:rsidRPr="00441FBC">
        <w:rPr>
          <w:sz w:val="44"/>
          <w:szCs w:val="44"/>
        </w:rPr>
        <w:t xml:space="preserve">B 205, Sapath 4, </w:t>
      </w:r>
    </w:p>
    <w:p w14:paraId="7507A659" w14:textId="77777777" w:rsidR="00441FBC" w:rsidRPr="00441FBC" w:rsidRDefault="00441FBC" w:rsidP="00441FBC">
      <w:pPr>
        <w:rPr>
          <w:sz w:val="44"/>
          <w:szCs w:val="44"/>
        </w:rPr>
      </w:pPr>
      <w:r w:rsidRPr="00441FBC">
        <w:rPr>
          <w:sz w:val="44"/>
          <w:szCs w:val="44"/>
        </w:rPr>
        <w:t>C G road,</w:t>
      </w:r>
    </w:p>
    <w:p w14:paraId="50348A64" w14:textId="4185A822" w:rsidR="00441FBC" w:rsidRDefault="00441FBC" w:rsidP="00441FBC">
      <w:pPr>
        <w:rPr>
          <w:sz w:val="44"/>
          <w:szCs w:val="44"/>
        </w:rPr>
      </w:pPr>
      <w:r w:rsidRPr="00441FBC">
        <w:rPr>
          <w:sz w:val="44"/>
          <w:szCs w:val="44"/>
        </w:rPr>
        <w:t>Ahmedabad</w:t>
      </w:r>
    </w:p>
    <w:p w14:paraId="3CDDB362" w14:textId="77777777" w:rsidR="00441FBC" w:rsidRPr="00441FBC" w:rsidRDefault="00441FBC" w:rsidP="00441FBC">
      <w:pPr>
        <w:rPr>
          <w:sz w:val="44"/>
          <w:szCs w:val="44"/>
        </w:rPr>
      </w:pPr>
    </w:p>
    <w:p w14:paraId="49AD3E5D" w14:textId="77777777" w:rsidR="005A584B" w:rsidRDefault="006304AB" w:rsidP="005A584B">
      <w:pPr>
        <w:pStyle w:val="Title"/>
        <w:rPr>
          <w:color w:val="95BF97" w:themeColor="accent3" w:themeTint="99"/>
        </w:rPr>
      </w:pPr>
      <w:r>
        <w:rPr>
          <w:color w:val="95BF97" w:themeColor="accent3" w:themeTint="99"/>
        </w:rPr>
        <w:t xml:space="preserve">Existing systems  :- </w:t>
      </w:r>
    </w:p>
    <w:p w14:paraId="6E312DED" w14:textId="77777777" w:rsidR="005A584B" w:rsidRDefault="005A584B" w:rsidP="005A584B">
      <w:pPr>
        <w:pStyle w:val="Title"/>
        <w:rPr>
          <w:color w:val="95BF97" w:themeColor="accent3" w:themeTint="99"/>
        </w:rPr>
      </w:pPr>
    </w:p>
    <w:p w14:paraId="768C83DA" w14:textId="163E46DC" w:rsidR="005A584B" w:rsidRPr="005A584B" w:rsidRDefault="005A584B" w:rsidP="005A584B">
      <w:pPr>
        <w:pStyle w:val="Title"/>
        <w:rPr>
          <w:color w:val="95BF97" w:themeColor="accent3" w:themeTint="99"/>
        </w:rPr>
      </w:pPr>
      <w:r w:rsidRPr="005A584B">
        <w:rPr>
          <w:sz w:val="44"/>
          <w:szCs w:val="44"/>
        </w:rPr>
        <w:t xml:space="preserve"> </w:t>
      </w:r>
    </w:p>
    <w:p w14:paraId="07AB44A6" w14:textId="77777777" w:rsidR="005A584B" w:rsidRPr="005A584B" w:rsidRDefault="005A584B" w:rsidP="005A584B">
      <w:pPr>
        <w:rPr>
          <w:sz w:val="44"/>
          <w:szCs w:val="44"/>
        </w:rPr>
      </w:pPr>
      <w:r w:rsidRPr="005A584B">
        <w:rPr>
          <w:sz w:val="44"/>
          <w:szCs w:val="44"/>
        </w:rPr>
        <w:t xml:space="preserve"> The  existing    system is  manual.  The project  leader  or guide  manually  gives  the employees  mission. Employees  complete the  work  done by  the coordinator  or guide  and apply  manually, all  work is  manually  done in  this method, allowing more time to work in connection with the project. The project coordinator or guide needs attention when employees  finish the  job,  so it  is hard  for  the project  coordinator  or guide  to whom  and  when the  employee finished the assignment. In the current framework, users cannot get the right details at the right time, and users cannot easily handle project progress to achieve their principal objective.   Disadvantages: </w:t>
      </w:r>
    </w:p>
    <w:p w14:paraId="507550EC" w14:textId="77777777" w:rsidR="005A584B" w:rsidRPr="005A584B" w:rsidRDefault="005A584B" w:rsidP="005A584B">
      <w:pPr>
        <w:rPr>
          <w:sz w:val="44"/>
          <w:szCs w:val="44"/>
        </w:rPr>
      </w:pPr>
      <w:r w:rsidRPr="005A584B">
        <w:rPr>
          <w:sz w:val="44"/>
          <w:szCs w:val="44"/>
        </w:rPr>
        <w:t xml:space="preserve"> Inability to achieve employee attendance status quickly.  </w:t>
      </w:r>
    </w:p>
    <w:p w14:paraId="3FAE458D" w14:textId="77777777" w:rsidR="005A584B" w:rsidRPr="005A584B" w:rsidRDefault="005A584B" w:rsidP="005A584B">
      <w:pPr>
        <w:rPr>
          <w:sz w:val="44"/>
          <w:szCs w:val="44"/>
        </w:rPr>
      </w:pPr>
    </w:p>
    <w:p w14:paraId="1BAF0792" w14:textId="77777777" w:rsidR="005A584B" w:rsidRPr="005A584B" w:rsidRDefault="005A584B" w:rsidP="005A584B">
      <w:pPr>
        <w:rPr>
          <w:sz w:val="44"/>
          <w:szCs w:val="44"/>
        </w:rPr>
      </w:pPr>
      <w:r w:rsidRPr="005A584B">
        <w:rPr>
          <w:sz w:val="44"/>
          <w:szCs w:val="44"/>
        </w:rPr>
        <w:t xml:space="preserve">Modify staff information is a broad process which can lead to confusion and mistakes.  </w:t>
      </w:r>
    </w:p>
    <w:p w14:paraId="24C21B3F" w14:textId="77777777" w:rsidR="005A584B" w:rsidRPr="005A584B" w:rsidRDefault="005A584B" w:rsidP="005A584B">
      <w:pPr>
        <w:rPr>
          <w:sz w:val="44"/>
          <w:szCs w:val="44"/>
        </w:rPr>
      </w:pPr>
    </w:p>
    <w:p w14:paraId="459C03FF" w14:textId="77777777" w:rsidR="005A584B" w:rsidRPr="005A584B" w:rsidRDefault="005A584B" w:rsidP="005A584B">
      <w:pPr>
        <w:rPr>
          <w:sz w:val="44"/>
          <w:szCs w:val="44"/>
        </w:rPr>
      </w:pPr>
      <w:r w:rsidRPr="005A584B">
        <w:rPr>
          <w:sz w:val="44"/>
          <w:szCs w:val="44"/>
        </w:rPr>
        <w:t xml:space="preserve"> Incompatibility and inaccuracy in data maintenance  </w:t>
      </w:r>
    </w:p>
    <w:p w14:paraId="0D522BC0" w14:textId="77777777" w:rsidR="005A584B" w:rsidRPr="005A584B" w:rsidRDefault="005A584B" w:rsidP="005A584B">
      <w:pPr>
        <w:rPr>
          <w:sz w:val="44"/>
          <w:szCs w:val="44"/>
        </w:rPr>
      </w:pPr>
    </w:p>
    <w:p w14:paraId="24651D9F" w14:textId="77777777" w:rsidR="005A584B" w:rsidRPr="005A584B" w:rsidRDefault="005A584B" w:rsidP="005A584B">
      <w:pPr>
        <w:rPr>
          <w:sz w:val="44"/>
          <w:szCs w:val="44"/>
        </w:rPr>
      </w:pPr>
      <w:r w:rsidRPr="005A584B">
        <w:rPr>
          <w:sz w:val="44"/>
          <w:szCs w:val="44"/>
        </w:rPr>
        <w:t xml:space="preserve">It is very difficult to understand system by a layman and, if a naive person is to be used by the employee information system,  adequate  instruction  must  be  provided  on  the  operation  of  the  system  and  the  overall  system  becomes extremely inefficient.  </w:t>
      </w:r>
    </w:p>
    <w:p w14:paraId="562E316E" w14:textId="77777777" w:rsidR="005A584B" w:rsidRPr="005A584B" w:rsidRDefault="005A584B" w:rsidP="005A584B">
      <w:pPr>
        <w:rPr>
          <w:sz w:val="44"/>
          <w:szCs w:val="44"/>
        </w:rPr>
      </w:pPr>
    </w:p>
    <w:p w14:paraId="452B2C8A" w14:textId="77777777" w:rsidR="005A584B" w:rsidRPr="005A584B" w:rsidRDefault="005A584B" w:rsidP="005A584B">
      <w:pPr>
        <w:rPr>
          <w:sz w:val="44"/>
          <w:szCs w:val="44"/>
        </w:rPr>
      </w:pPr>
      <w:r w:rsidRPr="005A584B">
        <w:rPr>
          <w:sz w:val="44"/>
          <w:szCs w:val="44"/>
        </w:rPr>
        <w:t xml:space="preserve"> The final process takes a great deal of time. </w:t>
      </w:r>
    </w:p>
    <w:p w14:paraId="24589356" w14:textId="77777777" w:rsidR="005A584B" w:rsidRPr="005A584B" w:rsidRDefault="005A584B" w:rsidP="005A584B">
      <w:pPr>
        <w:rPr>
          <w:sz w:val="44"/>
          <w:szCs w:val="44"/>
        </w:rPr>
      </w:pPr>
    </w:p>
    <w:p w14:paraId="7518FE9D" w14:textId="77777777" w:rsidR="005A584B" w:rsidRPr="005A584B" w:rsidRDefault="005A584B" w:rsidP="005A584B">
      <w:pPr>
        <w:rPr>
          <w:sz w:val="44"/>
          <w:szCs w:val="44"/>
        </w:rPr>
      </w:pPr>
      <w:r w:rsidRPr="005A584B">
        <w:rPr>
          <w:sz w:val="44"/>
          <w:szCs w:val="44"/>
        </w:rPr>
        <w:t xml:space="preserve"> The right information at the right time is not recovered.  </w:t>
      </w:r>
    </w:p>
    <w:p w14:paraId="5AECCBF6" w14:textId="77777777" w:rsidR="005A584B" w:rsidRPr="005A584B" w:rsidRDefault="005A584B" w:rsidP="005A584B">
      <w:pPr>
        <w:rPr>
          <w:sz w:val="44"/>
          <w:szCs w:val="44"/>
        </w:rPr>
      </w:pPr>
    </w:p>
    <w:p w14:paraId="449AD028" w14:textId="4959912E" w:rsidR="005A584B" w:rsidRPr="005A584B" w:rsidRDefault="005A584B" w:rsidP="005A584B">
      <w:pPr>
        <w:rPr>
          <w:sz w:val="44"/>
          <w:szCs w:val="44"/>
        </w:rPr>
      </w:pPr>
      <w:r w:rsidRPr="005A584B">
        <w:rPr>
          <w:sz w:val="44"/>
          <w:szCs w:val="44"/>
        </w:rPr>
        <w:t>The rest of the team cannot see any changes to the data by team members or the Project Leader or Guide immediately.</w:t>
      </w:r>
    </w:p>
    <w:p w14:paraId="1E0AC9F1" w14:textId="77777777" w:rsidR="00671592" w:rsidRDefault="00671592" w:rsidP="00351BF4">
      <w:pPr>
        <w:pStyle w:val="Title"/>
        <w:rPr>
          <w:color w:val="95BF97" w:themeColor="accent3" w:themeTint="99"/>
        </w:rPr>
      </w:pPr>
    </w:p>
    <w:p w14:paraId="1FC553A6" w14:textId="77777777" w:rsidR="005A584B" w:rsidRDefault="005A584B" w:rsidP="00351BF4">
      <w:pPr>
        <w:pStyle w:val="Title"/>
      </w:pPr>
    </w:p>
    <w:p w14:paraId="19FAB085" w14:textId="77777777" w:rsidR="008C4726" w:rsidRDefault="008C4726" w:rsidP="00351BF4">
      <w:pPr>
        <w:pStyle w:val="Title"/>
      </w:pPr>
    </w:p>
    <w:p w14:paraId="17E967D6" w14:textId="77777777" w:rsidR="008C4726" w:rsidRDefault="008C4726" w:rsidP="00351BF4">
      <w:pPr>
        <w:pStyle w:val="Title"/>
      </w:pPr>
    </w:p>
    <w:p w14:paraId="0EF7F0A0" w14:textId="77777777" w:rsidR="008C4726" w:rsidRDefault="008C4726" w:rsidP="00351BF4">
      <w:pPr>
        <w:pStyle w:val="Title"/>
      </w:pPr>
    </w:p>
    <w:p w14:paraId="7CA0F0E7" w14:textId="3A309C59" w:rsidR="006304AB" w:rsidRDefault="006304AB" w:rsidP="00351BF4">
      <w:pPr>
        <w:pStyle w:val="Title"/>
        <w:rPr>
          <w:color w:val="95BF97" w:themeColor="accent3" w:themeTint="99"/>
        </w:rPr>
      </w:pPr>
      <w:r>
        <w:rPr>
          <w:color w:val="95BF97" w:themeColor="accent3" w:themeTint="99"/>
        </w:rPr>
        <w:t xml:space="preserve">Proposed system :- </w:t>
      </w:r>
    </w:p>
    <w:p w14:paraId="2F6F58C6" w14:textId="77777777" w:rsidR="00997E67" w:rsidRDefault="00997E67" w:rsidP="00351BF4">
      <w:pPr>
        <w:pStyle w:val="Title"/>
        <w:rPr>
          <w:color w:val="95BF97" w:themeColor="accent3" w:themeTint="99"/>
        </w:rPr>
      </w:pPr>
    </w:p>
    <w:p w14:paraId="15F00E78" w14:textId="77777777" w:rsidR="00997E67" w:rsidRPr="00997E67" w:rsidRDefault="00997E67" w:rsidP="00997E67">
      <w:pPr>
        <w:rPr>
          <w:sz w:val="44"/>
          <w:szCs w:val="44"/>
        </w:rPr>
      </w:pPr>
      <w:r w:rsidRPr="00997E67">
        <w:rPr>
          <w:sz w:val="44"/>
          <w:szCs w:val="44"/>
        </w:rPr>
        <w:t>In this proposed framework we will develop a system to manage the project that recognizes all work done by the organizer or guide of the project. The coordinator  updates the  project details, views a employee and  views the progress chart of  the</w:t>
      </w:r>
    </w:p>
    <w:p w14:paraId="3567DFF8" w14:textId="77777777" w:rsidR="00997E67" w:rsidRPr="00997E67" w:rsidRDefault="00997E67" w:rsidP="00997E67">
      <w:pPr>
        <w:rPr>
          <w:sz w:val="44"/>
          <w:szCs w:val="44"/>
        </w:rPr>
      </w:pPr>
      <w:r w:rsidRPr="00997E67">
        <w:rPr>
          <w:sz w:val="44"/>
          <w:szCs w:val="44"/>
        </w:rPr>
        <w:t xml:space="preserve">  Employees  have been  able to  obtain updates on the job details and complete this work at some times and report to employee workflow system</w:t>
      </w:r>
    </w:p>
    <w:p w14:paraId="6D0806C8" w14:textId="77777777" w:rsidR="00997E67" w:rsidRPr="00997E67" w:rsidRDefault="00997E67" w:rsidP="00997E67">
      <w:pPr>
        <w:rPr>
          <w:sz w:val="44"/>
          <w:szCs w:val="44"/>
        </w:rPr>
      </w:pPr>
    </w:p>
    <w:p w14:paraId="67F910C1" w14:textId="77777777" w:rsidR="00997E67" w:rsidRPr="00997E67" w:rsidRDefault="00997E67" w:rsidP="00997E67">
      <w:pPr>
        <w:rPr>
          <w:sz w:val="44"/>
          <w:szCs w:val="44"/>
        </w:rPr>
      </w:pPr>
      <w:r w:rsidRPr="00997E67">
        <w:rPr>
          <w:sz w:val="44"/>
          <w:szCs w:val="44"/>
        </w:rPr>
        <w:t xml:space="preserve">  Benefits  </w:t>
      </w:r>
    </w:p>
    <w:p w14:paraId="59049DBE" w14:textId="77777777" w:rsidR="00997E67" w:rsidRPr="00997E67" w:rsidRDefault="00997E67" w:rsidP="00997E67">
      <w:pPr>
        <w:rPr>
          <w:sz w:val="44"/>
          <w:szCs w:val="44"/>
        </w:rPr>
      </w:pPr>
      <w:r w:rsidRPr="00997E67">
        <w:rPr>
          <w:sz w:val="44"/>
          <w:szCs w:val="44"/>
        </w:rPr>
        <w:t xml:space="preserve"> The details will be reliable and data replication will not occur.  </w:t>
      </w:r>
    </w:p>
    <w:p w14:paraId="212475DD" w14:textId="77777777" w:rsidR="00997E67" w:rsidRPr="00997E67" w:rsidRDefault="00997E67" w:rsidP="00997E67">
      <w:pPr>
        <w:rPr>
          <w:sz w:val="44"/>
          <w:szCs w:val="44"/>
        </w:rPr>
      </w:pPr>
    </w:p>
    <w:p w14:paraId="0ECA7216" w14:textId="77777777" w:rsidR="00997E67" w:rsidRPr="00997E67" w:rsidRDefault="00997E67" w:rsidP="00997E67">
      <w:pPr>
        <w:rPr>
          <w:sz w:val="44"/>
          <w:szCs w:val="44"/>
        </w:rPr>
      </w:pPr>
      <w:r w:rsidRPr="00997E67">
        <w:rPr>
          <w:sz w:val="44"/>
          <w:szCs w:val="44"/>
        </w:rPr>
        <w:t xml:space="preserve"> The average time spent in contrast with the current system would be lower.  </w:t>
      </w:r>
    </w:p>
    <w:p w14:paraId="07875E75" w14:textId="77777777" w:rsidR="00997E67" w:rsidRPr="00997E67" w:rsidRDefault="00997E67" w:rsidP="00997E67">
      <w:pPr>
        <w:rPr>
          <w:sz w:val="44"/>
          <w:szCs w:val="44"/>
        </w:rPr>
      </w:pPr>
    </w:p>
    <w:p w14:paraId="60A843CD" w14:textId="6F3F6546" w:rsidR="00997E67" w:rsidRPr="00997E67" w:rsidRDefault="00997E67" w:rsidP="00997E67">
      <w:pPr>
        <w:rPr>
          <w:sz w:val="44"/>
          <w:szCs w:val="44"/>
        </w:rPr>
      </w:pPr>
      <w:r w:rsidRPr="00997E67">
        <w:rPr>
          <w:sz w:val="44"/>
          <w:szCs w:val="44"/>
        </w:rPr>
        <w:t xml:space="preserve"> The device shall be validated and checked</w:t>
      </w:r>
    </w:p>
    <w:p w14:paraId="32E8203E" w14:textId="77777777" w:rsidR="008C4726" w:rsidRDefault="008C4726" w:rsidP="00351BF4">
      <w:pPr>
        <w:pStyle w:val="Title"/>
      </w:pPr>
    </w:p>
    <w:p w14:paraId="717C0B2E" w14:textId="77777777" w:rsidR="008C4726" w:rsidRDefault="008C4726" w:rsidP="00351BF4">
      <w:pPr>
        <w:pStyle w:val="Title"/>
      </w:pPr>
    </w:p>
    <w:p w14:paraId="48F9176D" w14:textId="77777777" w:rsidR="008C4726" w:rsidRDefault="008C4726" w:rsidP="00351BF4">
      <w:pPr>
        <w:pStyle w:val="Title"/>
      </w:pPr>
    </w:p>
    <w:p w14:paraId="70EF8003" w14:textId="3EC5E543" w:rsidR="002546AC" w:rsidRDefault="002546AC" w:rsidP="00351BF4">
      <w:pPr>
        <w:pStyle w:val="Title"/>
        <w:rPr>
          <w:color w:val="95BF97" w:themeColor="accent3" w:themeTint="99"/>
        </w:rPr>
      </w:pPr>
      <w:r>
        <w:rPr>
          <w:color w:val="95BF97" w:themeColor="accent3" w:themeTint="99"/>
        </w:rPr>
        <w:t>Objective :-</w:t>
      </w:r>
    </w:p>
    <w:p w14:paraId="36A493B5" w14:textId="40CFD570" w:rsidR="00DB1CCF" w:rsidRPr="005D7851" w:rsidRDefault="00DB1CCF" w:rsidP="005D7851">
      <w:pPr>
        <w:rPr>
          <w:sz w:val="44"/>
          <w:szCs w:val="44"/>
        </w:rPr>
      </w:pPr>
      <w:r w:rsidRPr="005D7851">
        <w:rPr>
          <w:sz w:val="44"/>
          <w:szCs w:val="44"/>
        </w:rPr>
        <w:t xml:space="preserve"> </w:t>
      </w:r>
    </w:p>
    <w:p w14:paraId="32D33AED" w14:textId="003BF213" w:rsidR="00380B6D" w:rsidRDefault="00DB1CCF" w:rsidP="005D7851">
      <w:pPr>
        <w:rPr>
          <w:sz w:val="44"/>
          <w:szCs w:val="44"/>
        </w:rPr>
      </w:pPr>
      <w:r w:rsidRPr="005D7851">
        <w:rPr>
          <w:sz w:val="44"/>
          <w:szCs w:val="44"/>
        </w:rPr>
        <w:t>The main objective of the Project on Project Management System is to manage the details of Employee, Assigment Project, Task, Timesheet, Leave. It manages all the information about Employee, Bugs, Leave, Employee. The project is totally built at administrative end and thus only the administrator is guaranteed the access. The purpose of the project is to build an application program to reduce the manual work for managing the Employee, Assigment Project, Bugs, Task. It tracks all the details about the Task Timesheet, Leave.</w:t>
      </w:r>
    </w:p>
    <w:p w14:paraId="5CD4A2F7" w14:textId="77777777" w:rsidR="00447AEB" w:rsidRDefault="00447AEB" w:rsidP="005D7851">
      <w:pPr>
        <w:rPr>
          <w:sz w:val="44"/>
          <w:szCs w:val="44"/>
        </w:rPr>
      </w:pPr>
    </w:p>
    <w:p w14:paraId="768D58F4" w14:textId="77777777" w:rsidR="00447AEB" w:rsidRPr="005D79FD" w:rsidRDefault="00447AEB" w:rsidP="00995C3F">
      <w:pPr>
        <w:rPr>
          <w:sz w:val="44"/>
          <w:szCs w:val="44"/>
        </w:rPr>
      </w:pPr>
      <w:r w:rsidRPr="005D79FD">
        <w:rPr>
          <w:sz w:val="44"/>
          <w:szCs w:val="44"/>
        </w:rPr>
        <w:t xml:space="preserve">Employee workflow system is a database which keeps the records of all the </w:t>
      </w:r>
      <w:proofErr w:type="spellStart"/>
      <w:r w:rsidRPr="005D79FD">
        <w:rPr>
          <w:sz w:val="44"/>
          <w:szCs w:val="44"/>
        </w:rPr>
        <w:t>detais</w:t>
      </w:r>
      <w:proofErr w:type="spellEnd"/>
      <w:r w:rsidRPr="005D79FD">
        <w:rPr>
          <w:sz w:val="44"/>
          <w:szCs w:val="44"/>
        </w:rPr>
        <w:t xml:space="preserve"> of employees in an organization, such as how many projects</w:t>
      </w:r>
    </w:p>
    <w:p w14:paraId="38A95FD7" w14:textId="00DA13F3" w:rsidR="00447AEB" w:rsidRPr="005D79FD" w:rsidRDefault="00447AEB" w:rsidP="00995C3F">
      <w:pPr>
        <w:rPr>
          <w:sz w:val="44"/>
          <w:szCs w:val="44"/>
        </w:rPr>
      </w:pPr>
      <w:r w:rsidRPr="005D79FD">
        <w:rPr>
          <w:sz w:val="44"/>
          <w:szCs w:val="44"/>
        </w:rPr>
        <w:t>He has worked upon and his/her working hours, his/her padding project &amp; completed project.</w:t>
      </w:r>
    </w:p>
    <w:p w14:paraId="1D2EDA6E" w14:textId="77777777" w:rsidR="00671592" w:rsidRDefault="00671592" w:rsidP="005D7851">
      <w:pPr>
        <w:rPr>
          <w:sz w:val="44"/>
          <w:szCs w:val="44"/>
        </w:rPr>
      </w:pPr>
    </w:p>
    <w:p w14:paraId="7207E4DD" w14:textId="77777777" w:rsidR="00671592" w:rsidRDefault="00671592" w:rsidP="005D7851">
      <w:pPr>
        <w:rPr>
          <w:sz w:val="44"/>
          <w:szCs w:val="44"/>
        </w:rPr>
      </w:pPr>
    </w:p>
    <w:p w14:paraId="48B56FC8" w14:textId="77777777" w:rsidR="00671592" w:rsidRPr="005D7851" w:rsidRDefault="00671592" w:rsidP="005D7851">
      <w:pPr>
        <w:rPr>
          <w:sz w:val="44"/>
          <w:szCs w:val="44"/>
        </w:rPr>
      </w:pPr>
    </w:p>
    <w:p w14:paraId="1C49DA0C" w14:textId="583EB43B" w:rsidR="006304AB" w:rsidRDefault="002546AC" w:rsidP="00351BF4">
      <w:pPr>
        <w:pStyle w:val="Title"/>
        <w:rPr>
          <w:color w:val="95BF97" w:themeColor="accent3" w:themeTint="99"/>
        </w:rPr>
      </w:pPr>
      <w:r>
        <w:rPr>
          <w:color w:val="95BF97" w:themeColor="accent3" w:themeTint="99"/>
        </w:rPr>
        <w:t>Scope of the system :-</w:t>
      </w:r>
    </w:p>
    <w:p w14:paraId="711CD986" w14:textId="77777777" w:rsidR="006935B8" w:rsidRDefault="006935B8" w:rsidP="00351BF4">
      <w:pPr>
        <w:pStyle w:val="Title"/>
        <w:rPr>
          <w:color w:val="95BF97" w:themeColor="accent3" w:themeTint="99"/>
        </w:rPr>
      </w:pPr>
    </w:p>
    <w:p w14:paraId="07CF996E" w14:textId="77777777" w:rsidR="006935B8" w:rsidRPr="00F86757" w:rsidRDefault="006935B8" w:rsidP="00F86757">
      <w:pPr>
        <w:rPr>
          <w:sz w:val="44"/>
          <w:szCs w:val="44"/>
        </w:rPr>
      </w:pPr>
      <w:r w:rsidRPr="00F86757">
        <w:rPr>
          <w:sz w:val="44"/>
          <w:szCs w:val="44"/>
        </w:rPr>
        <w:t>It may help collecting perfect management in details. In a very short time, the collection will be obvious, simple and sensible. It will help a person to know the management of passed year perfectly and vividly. It also helps in current all works relative to Project Management System. It will be also reduced the cost of collecting the management &amp; collection procedure will go on smoothly.</w:t>
      </w:r>
    </w:p>
    <w:p w14:paraId="423DBB85" w14:textId="77777777" w:rsidR="006935B8" w:rsidRPr="00F86757" w:rsidRDefault="006935B8" w:rsidP="00F86757">
      <w:pPr>
        <w:rPr>
          <w:sz w:val="44"/>
          <w:szCs w:val="44"/>
        </w:rPr>
      </w:pPr>
    </w:p>
    <w:p w14:paraId="02B049AA" w14:textId="6D8F3F60" w:rsidR="006935B8" w:rsidRPr="00F86757" w:rsidRDefault="006935B8" w:rsidP="00F86757">
      <w:pPr>
        <w:rPr>
          <w:sz w:val="44"/>
          <w:szCs w:val="44"/>
        </w:rPr>
      </w:pPr>
      <w:r w:rsidRPr="00F86757">
        <w:rPr>
          <w:sz w:val="44"/>
          <w:szCs w:val="44"/>
        </w:rPr>
        <w:t>Our project aims at Business process automation, i.e. we have tried to</w:t>
      </w:r>
      <w:r w:rsidR="00B92393">
        <w:rPr>
          <w:sz w:val="44"/>
          <w:szCs w:val="44"/>
        </w:rPr>
        <w:t xml:space="preserve"> c</w:t>
      </w:r>
      <w:r w:rsidRPr="00F86757">
        <w:rPr>
          <w:sz w:val="44"/>
          <w:szCs w:val="44"/>
        </w:rPr>
        <w:t>omputerize various processes of Project Management System.</w:t>
      </w:r>
    </w:p>
    <w:p w14:paraId="4006A14D" w14:textId="77777777" w:rsidR="006935B8" w:rsidRPr="00F86757" w:rsidRDefault="006935B8" w:rsidP="00F86757">
      <w:pPr>
        <w:rPr>
          <w:sz w:val="44"/>
          <w:szCs w:val="44"/>
        </w:rPr>
      </w:pPr>
    </w:p>
    <w:p w14:paraId="5966D6B3" w14:textId="77777777" w:rsidR="006935B8" w:rsidRPr="00F86757" w:rsidRDefault="006935B8" w:rsidP="00F86757">
      <w:pPr>
        <w:rPr>
          <w:sz w:val="44"/>
          <w:szCs w:val="44"/>
        </w:rPr>
      </w:pPr>
      <w:r w:rsidRPr="00F86757">
        <w:rPr>
          <w:sz w:val="44"/>
          <w:szCs w:val="44"/>
        </w:rPr>
        <w:t xml:space="preserve">In computer system the person has to fill the various forms &amp; number of copies of the forms can be easily generated at a time. • In computer system, it is not necessary to create the manifest but we can directly print it, which saves our time. </w:t>
      </w:r>
    </w:p>
    <w:p w14:paraId="594765B2" w14:textId="77777777" w:rsidR="006935B8" w:rsidRPr="00F86757" w:rsidRDefault="006935B8" w:rsidP="00F86757">
      <w:pPr>
        <w:rPr>
          <w:sz w:val="44"/>
          <w:szCs w:val="44"/>
        </w:rPr>
      </w:pPr>
      <w:r w:rsidRPr="00F86757">
        <w:rPr>
          <w:rFonts w:ascii="Segoe UI Symbol" w:hAnsi="Segoe UI Symbol" w:cs="Segoe UI Symbol"/>
          <w:sz w:val="44"/>
          <w:szCs w:val="44"/>
        </w:rPr>
        <w:t>⚫</w:t>
      </w:r>
      <w:r w:rsidRPr="00F86757">
        <w:rPr>
          <w:sz w:val="44"/>
          <w:szCs w:val="44"/>
        </w:rPr>
        <w:t xml:space="preserve"> To assist the staff in capturing the effort spent on their respective working areas.</w:t>
      </w:r>
    </w:p>
    <w:p w14:paraId="2315413F" w14:textId="77777777" w:rsidR="006935B8" w:rsidRPr="00F86757" w:rsidRDefault="006935B8" w:rsidP="00F86757">
      <w:pPr>
        <w:rPr>
          <w:sz w:val="44"/>
          <w:szCs w:val="44"/>
        </w:rPr>
      </w:pPr>
    </w:p>
    <w:p w14:paraId="0174D0BA" w14:textId="77777777" w:rsidR="006935B8" w:rsidRPr="00F86757" w:rsidRDefault="006935B8" w:rsidP="00F86757">
      <w:pPr>
        <w:rPr>
          <w:sz w:val="44"/>
          <w:szCs w:val="44"/>
        </w:rPr>
      </w:pPr>
      <w:r w:rsidRPr="00F86757">
        <w:rPr>
          <w:rFonts w:ascii="Segoe UI Symbol" w:hAnsi="Segoe UI Symbol" w:cs="Segoe UI Symbol"/>
          <w:sz w:val="44"/>
          <w:szCs w:val="44"/>
        </w:rPr>
        <w:t>⚫</w:t>
      </w:r>
      <w:r w:rsidRPr="00F86757">
        <w:rPr>
          <w:sz w:val="44"/>
          <w:szCs w:val="44"/>
        </w:rPr>
        <w:t xml:space="preserve"> To utilize resources in an efficient manner by increasing their productivity through automation.</w:t>
      </w:r>
    </w:p>
    <w:p w14:paraId="797823F1" w14:textId="77777777" w:rsidR="006935B8" w:rsidRPr="00F86757" w:rsidRDefault="006935B8" w:rsidP="00F86757">
      <w:pPr>
        <w:rPr>
          <w:sz w:val="44"/>
          <w:szCs w:val="44"/>
        </w:rPr>
      </w:pPr>
    </w:p>
    <w:p w14:paraId="4A3258F5" w14:textId="020C3EBB" w:rsidR="006935B8" w:rsidRPr="00F86757" w:rsidRDefault="006935B8" w:rsidP="00F86757">
      <w:pPr>
        <w:rPr>
          <w:sz w:val="44"/>
          <w:szCs w:val="44"/>
        </w:rPr>
      </w:pPr>
      <w:r w:rsidRPr="00F86757">
        <w:rPr>
          <w:rFonts w:ascii="Segoe UI Symbol" w:hAnsi="Segoe UI Symbol" w:cs="Segoe UI Symbol"/>
          <w:sz w:val="44"/>
          <w:szCs w:val="44"/>
        </w:rPr>
        <w:t>⚫</w:t>
      </w:r>
      <w:r w:rsidRPr="00F86757">
        <w:rPr>
          <w:sz w:val="44"/>
          <w:szCs w:val="44"/>
        </w:rPr>
        <w:t xml:space="preserve"> The system generates types of information that can be used for </w:t>
      </w:r>
      <w:proofErr w:type="spellStart"/>
      <w:r w:rsidRPr="00F86757">
        <w:rPr>
          <w:sz w:val="44"/>
          <w:szCs w:val="44"/>
        </w:rPr>
        <w:t>variou</w:t>
      </w:r>
      <w:proofErr w:type="spellEnd"/>
      <w:r w:rsidRPr="00F86757">
        <w:rPr>
          <w:sz w:val="44"/>
          <w:szCs w:val="44"/>
        </w:rPr>
        <w:t xml:space="preserve"> purposes</w:t>
      </w:r>
      <w:r w:rsidR="00B92393">
        <w:rPr>
          <w:sz w:val="44"/>
          <w:szCs w:val="44"/>
        </w:rPr>
        <w:t xml:space="preserve"> b</w:t>
      </w:r>
      <w:r w:rsidRPr="00F86757">
        <w:rPr>
          <w:sz w:val="44"/>
          <w:szCs w:val="44"/>
        </w:rPr>
        <w:t>e easy to understand by the user and operator</w:t>
      </w:r>
    </w:p>
    <w:p w14:paraId="088B98E2" w14:textId="77777777" w:rsidR="006935B8" w:rsidRPr="00F86757" w:rsidRDefault="006935B8" w:rsidP="00F86757">
      <w:pPr>
        <w:rPr>
          <w:sz w:val="44"/>
          <w:szCs w:val="44"/>
        </w:rPr>
      </w:pPr>
    </w:p>
    <w:p w14:paraId="624871F2" w14:textId="6E74BC76" w:rsidR="006935B8" w:rsidRPr="00F86757" w:rsidRDefault="006935B8" w:rsidP="00F86757">
      <w:pPr>
        <w:rPr>
          <w:sz w:val="44"/>
          <w:szCs w:val="44"/>
        </w:rPr>
      </w:pPr>
      <w:r w:rsidRPr="00F86757">
        <w:rPr>
          <w:rFonts w:ascii="Segoe UI Symbol" w:hAnsi="Segoe UI Symbol" w:cs="Segoe UI Symbol"/>
          <w:sz w:val="44"/>
          <w:szCs w:val="44"/>
        </w:rPr>
        <w:t>⚫</w:t>
      </w:r>
      <w:r w:rsidRPr="00F86757">
        <w:rPr>
          <w:sz w:val="44"/>
          <w:szCs w:val="44"/>
        </w:rPr>
        <w:t xml:space="preserve"> Be easy to operate</w:t>
      </w:r>
    </w:p>
    <w:p w14:paraId="40B04555" w14:textId="77777777" w:rsidR="006935B8" w:rsidRPr="00F86757" w:rsidRDefault="006935B8" w:rsidP="00F86757">
      <w:pPr>
        <w:rPr>
          <w:sz w:val="44"/>
          <w:szCs w:val="44"/>
        </w:rPr>
      </w:pPr>
    </w:p>
    <w:p w14:paraId="1E82D637" w14:textId="405BC964" w:rsidR="002546AC" w:rsidRPr="00F86757" w:rsidRDefault="002546AC" w:rsidP="00F86757">
      <w:pPr>
        <w:rPr>
          <w:sz w:val="44"/>
          <w:szCs w:val="44"/>
        </w:rPr>
      </w:pPr>
      <w:r w:rsidRPr="00F86757">
        <w:rPr>
          <w:color w:val="95BF97" w:themeColor="accent3" w:themeTint="99"/>
          <w:sz w:val="44"/>
          <w:szCs w:val="44"/>
        </w:rPr>
        <w:t xml:space="preserve"> </w:t>
      </w:r>
    </w:p>
    <w:p w14:paraId="003C01F8" w14:textId="77777777" w:rsidR="00575454" w:rsidRPr="00F86757" w:rsidRDefault="00575454" w:rsidP="00F86757">
      <w:pPr>
        <w:rPr>
          <w:sz w:val="44"/>
          <w:szCs w:val="44"/>
        </w:rPr>
      </w:pPr>
      <w:r w:rsidRPr="00F86757">
        <w:rPr>
          <w:sz w:val="44"/>
          <w:szCs w:val="44"/>
        </w:rPr>
        <w:br w:type="page"/>
      </w:r>
    </w:p>
    <w:p w14:paraId="35E6932A" w14:textId="77777777" w:rsidR="000A34F2" w:rsidRPr="00F86757" w:rsidRDefault="000A34F2" w:rsidP="00F86757">
      <w:pPr>
        <w:rPr>
          <w:sz w:val="44"/>
          <w:szCs w:val="44"/>
        </w:rPr>
      </w:pPr>
    </w:p>
    <w:p w14:paraId="5DA5CDE2" w14:textId="3CD8446C" w:rsidR="000A34F2" w:rsidRPr="00F86757" w:rsidRDefault="000A34F2" w:rsidP="00F86757">
      <w:pPr>
        <w:rPr>
          <w:sz w:val="44"/>
          <w:szCs w:val="44"/>
        </w:rPr>
      </w:pPr>
    </w:p>
    <w:p w14:paraId="4CC6F834" w14:textId="4C2066B9" w:rsidR="002505CC" w:rsidRPr="00F86757" w:rsidRDefault="002505CC" w:rsidP="00F86757">
      <w:pPr>
        <w:rPr>
          <w:color w:val="406A42" w:themeColor="accent3" w:themeShade="BF"/>
          <w:sz w:val="44"/>
          <w:szCs w:val="44"/>
        </w:rPr>
      </w:pPr>
    </w:p>
    <w:p w14:paraId="0FF46003" w14:textId="77777777" w:rsidR="002505CC" w:rsidRPr="00F86757" w:rsidRDefault="002505CC" w:rsidP="00F86757">
      <w:pPr>
        <w:rPr>
          <w:color w:val="406A42" w:themeColor="accent3" w:themeShade="BF"/>
          <w:sz w:val="44"/>
          <w:szCs w:val="44"/>
        </w:rPr>
      </w:pPr>
    </w:p>
    <w:sectPr w:rsidR="002505CC" w:rsidRPr="00F86757">
      <w:footerReference w:type="default" r:id="rId7"/>
      <w:headerReference w:type="firs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FC97" w14:textId="77777777" w:rsidR="00D41F27" w:rsidRDefault="00D41F27">
      <w:pPr>
        <w:spacing w:after="0" w:line="240" w:lineRule="auto"/>
      </w:pPr>
      <w:r>
        <w:separator/>
      </w:r>
    </w:p>
  </w:endnote>
  <w:endnote w:type="continuationSeparator" w:id="0">
    <w:p w14:paraId="50CCF5F6" w14:textId="77777777" w:rsidR="00D41F27" w:rsidRDefault="00D4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32F511EC" w14:textId="77777777" w:rsidR="00FF42F8" w:rsidRDefault="00FA76A9">
        <w:pPr>
          <w:pStyle w:val="Footer"/>
        </w:pPr>
        <w:r>
          <w:fldChar w:fldCharType="begin"/>
        </w:r>
        <w:r>
          <w:instrText xml:space="preserve"> PAGE   \* MERGEFORMAT </w:instrText>
        </w:r>
        <w:r>
          <w:fldChar w:fldCharType="separate"/>
        </w:r>
        <w:r w:rsidR="00F87DB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BE69" w14:textId="77777777" w:rsidR="00D41F27" w:rsidRDefault="00D41F27">
      <w:pPr>
        <w:spacing w:after="0" w:line="240" w:lineRule="auto"/>
      </w:pPr>
      <w:r>
        <w:separator/>
      </w:r>
    </w:p>
  </w:footnote>
  <w:footnote w:type="continuationSeparator" w:id="0">
    <w:p w14:paraId="5193C0FC" w14:textId="77777777" w:rsidR="00D41F27" w:rsidRDefault="00D41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2F16" w14:textId="77777777" w:rsidR="00987527" w:rsidRDefault="00987527">
    <w:pPr>
      <w:pStyle w:val="Header"/>
    </w:pPr>
    <w:r>
      <w:rPr>
        <w:noProof/>
        <w:lang w:eastAsia="en-US"/>
      </w:rPr>
      <mc:AlternateContent>
        <mc:Choice Requires="wps">
          <w:drawing>
            <wp:anchor distT="0" distB="0" distL="114300" distR="114300" simplePos="0" relativeHeight="251659264" behindDoc="0" locked="1" layoutInCell="1" allowOverlap="1" wp14:anchorId="0F53B78F" wp14:editId="19B598E8">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48641"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16cid:durableId="1119572175">
    <w:abstractNumId w:val="9"/>
  </w:num>
  <w:num w:numId="2" w16cid:durableId="367419185">
    <w:abstractNumId w:val="7"/>
  </w:num>
  <w:num w:numId="3" w16cid:durableId="873538206">
    <w:abstractNumId w:val="6"/>
  </w:num>
  <w:num w:numId="4" w16cid:durableId="400105447">
    <w:abstractNumId w:val="5"/>
  </w:num>
  <w:num w:numId="5" w16cid:durableId="288249724">
    <w:abstractNumId w:val="4"/>
  </w:num>
  <w:num w:numId="6" w16cid:durableId="1245721114">
    <w:abstractNumId w:val="8"/>
  </w:num>
  <w:num w:numId="7" w16cid:durableId="873151921">
    <w:abstractNumId w:val="3"/>
  </w:num>
  <w:num w:numId="8" w16cid:durableId="1287812529">
    <w:abstractNumId w:val="2"/>
  </w:num>
  <w:num w:numId="9" w16cid:durableId="1605921603">
    <w:abstractNumId w:val="1"/>
  </w:num>
  <w:num w:numId="10" w16cid:durableId="199059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5"/>
    <w:rsid w:val="00054920"/>
    <w:rsid w:val="00056BA1"/>
    <w:rsid w:val="000A34F2"/>
    <w:rsid w:val="000B4995"/>
    <w:rsid w:val="000D41E8"/>
    <w:rsid w:val="000F0B90"/>
    <w:rsid w:val="00163AEC"/>
    <w:rsid w:val="002505CC"/>
    <w:rsid w:val="002546AC"/>
    <w:rsid w:val="002D0740"/>
    <w:rsid w:val="0036198E"/>
    <w:rsid w:val="0037358E"/>
    <w:rsid w:val="00380B6D"/>
    <w:rsid w:val="00441FBC"/>
    <w:rsid w:val="00447AEB"/>
    <w:rsid w:val="0046357F"/>
    <w:rsid w:val="00466366"/>
    <w:rsid w:val="004B4915"/>
    <w:rsid w:val="005023AB"/>
    <w:rsid w:val="00537FDF"/>
    <w:rsid w:val="00547DED"/>
    <w:rsid w:val="00575454"/>
    <w:rsid w:val="00595A56"/>
    <w:rsid w:val="005A584B"/>
    <w:rsid w:val="005D1CEA"/>
    <w:rsid w:val="005D7851"/>
    <w:rsid w:val="005D79FD"/>
    <w:rsid w:val="006304AB"/>
    <w:rsid w:val="006414D5"/>
    <w:rsid w:val="00655950"/>
    <w:rsid w:val="00671592"/>
    <w:rsid w:val="006935B8"/>
    <w:rsid w:val="006D1040"/>
    <w:rsid w:val="00706B4F"/>
    <w:rsid w:val="00732728"/>
    <w:rsid w:val="0073278A"/>
    <w:rsid w:val="007F49AB"/>
    <w:rsid w:val="0081190F"/>
    <w:rsid w:val="008C4726"/>
    <w:rsid w:val="00975D4D"/>
    <w:rsid w:val="00987527"/>
    <w:rsid w:val="00997E67"/>
    <w:rsid w:val="00A41C75"/>
    <w:rsid w:val="00A44A77"/>
    <w:rsid w:val="00AA7AEF"/>
    <w:rsid w:val="00AC61A9"/>
    <w:rsid w:val="00AE7059"/>
    <w:rsid w:val="00AE7460"/>
    <w:rsid w:val="00B806A3"/>
    <w:rsid w:val="00B84899"/>
    <w:rsid w:val="00B92393"/>
    <w:rsid w:val="00BB3CA5"/>
    <w:rsid w:val="00BF1AC9"/>
    <w:rsid w:val="00C15CF6"/>
    <w:rsid w:val="00C37555"/>
    <w:rsid w:val="00CE7349"/>
    <w:rsid w:val="00D41F27"/>
    <w:rsid w:val="00D91A1D"/>
    <w:rsid w:val="00D969B6"/>
    <w:rsid w:val="00DB1CCF"/>
    <w:rsid w:val="00F86757"/>
    <w:rsid w:val="00F87DB0"/>
    <w:rsid w:val="00FA76A9"/>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4E6699"/>
  <w15:chartTrackingRefBased/>
  <w15:docId w15:val="{5A25247E-D1F0-E24A-88BF-8C50621B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table" w:styleId="ListTable7Colorful-Accent3">
    <w:name w:val="List Table 7 Colorful Accent 3"/>
    <w:basedOn w:val="TableNormal"/>
    <w:uiPriority w:val="52"/>
    <w:rsid w:val="000F0B90"/>
    <w:pPr>
      <w:spacing w:after="0" w:line="240" w:lineRule="auto"/>
    </w:pPr>
    <w:rPr>
      <w:color w:val="406A4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8F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8F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8F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8F59" w:themeColor="accent3"/>
        </w:tcBorders>
        <w:shd w:val="clear" w:color="auto" w:fill="FFFFFF" w:themeFill="background1"/>
      </w:tcPr>
    </w:tblStylePr>
    <w:tblStylePr w:type="band1Vert">
      <w:tblPr/>
      <w:tcPr>
        <w:shd w:val="clear" w:color="auto" w:fill="DBE9DC" w:themeFill="accent3" w:themeFillTint="33"/>
      </w:tcPr>
    </w:tblStylePr>
    <w:tblStylePr w:type="band1Horz">
      <w:tblPr/>
      <w:tcPr>
        <w:shd w:val="clear" w:color="auto" w:fill="DBE9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AE7059"/>
    <w:pPr>
      <w:spacing w:after="0" w:line="240" w:lineRule="auto"/>
    </w:pPr>
    <w:tblPr>
      <w:tblStyleRowBandSize w:val="1"/>
      <w:tblStyleColBandSize w:val="1"/>
      <w:tblBorders>
        <w:top w:val="single" w:sz="4" w:space="0" w:color="95BF97" w:themeColor="accent3" w:themeTint="99"/>
        <w:left w:val="single" w:sz="4" w:space="0" w:color="95BF97" w:themeColor="accent3" w:themeTint="99"/>
        <w:bottom w:val="single" w:sz="4" w:space="0" w:color="95BF97" w:themeColor="accent3" w:themeTint="99"/>
        <w:right w:val="single" w:sz="4" w:space="0" w:color="95BF97" w:themeColor="accent3" w:themeTint="99"/>
        <w:insideH w:val="single" w:sz="4" w:space="0" w:color="95BF97" w:themeColor="accent3" w:themeTint="99"/>
        <w:insideV w:val="single" w:sz="4" w:space="0" w:color="95BF97" w:themeColor="accent3" w:themeTint="99"/>
      </w:tblBorders>
    </w:tblPr>
    <w:tblStylePr w:type="firstRow">
      <w:rPr>
        <w:b/>
        <w:bCs/>
        <w:color w:val="FFFFFF" w:themeColor="background1"/>
      </w:rPr>
      <w:tblPr/>
      <w:tcPr>
        <w:tcBorders>
          <w:top w:val="single" w:sz="4" w:space="0" w:color="568F59" w:themeColor="accent3"/>
          <w:left w:val="single" w:sz="4" w:space="0" w:color="568F59" w:themeColor="accent3"/>
          <w:bottom w:val="single" w:sz="4" w:space="0" w:color="568F59" w:themeColor="accent3"/>
          <w:right w:val="single" w:sz="4" w:space="0" w:color="568F59" w:themeColor="accent3"/>
          <w:insideH w:val="nil"/>
          <w:insideV w:val="nil"/>
        </w:tcBorders>
        <w:shd w:val="clear" w:color="auto" w:fill="568F59" w:themeFill="accent3"/>
      </w:tcPr>
    </w:tblStylePr>
    <w:tblStylePr w:type="lastRow">
      <w:rPr>
        <w:b/>
        <w:bCs/>
      </w:rPr>
      <w:tblPr/>
      <w:tcPr>
        <w:tcBorders>
          <w:top w:val="double" w:sz="4" w:space="0" w:color="568F59" w:themeColor="accent3"/>
        </w:tcBorders>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 w:type="table" w:styleId="ListTable3-Accent3">
    <w:name w:val="List Table 3 Accent 3"/>
    <w:basedOn w:val="TableNormal"/>
    <w:uiPriority w:val="48"/>
    <w:rsid w:val="00AE7059"/>
    <w:pPr>
      <w:spacing w:after="0" w:line="240" w:lineRule="auto"/>
    </w:pPr>
    <w:tblPr>
      <w:tblStyleRowBandSize w:val="1"/>
      <w:tblStyleColBandSize w:val="1"/>
      <w:tblBorders>
        <w:top w:val="single" w:sz="4" w:space="0" w:color="568F59" w:themeColor="accent3"/>
        <w:left w:val="single" w:sz="4" w:space="0" w:color="568F59" w:themeColor="accent3"/>
        <w:bottom w:val="single" w:sz="4" w:space="0" w:color="568F59" w:themeColor="accent3"/>
        <w:right w:val="single" w:sz="4" w:space="0" w:color="568F59" w:themeColor="accent3"/>
      </w:tblBorders>
    </w:tblPr>
    <w:tblStylePr w:type="firstRow">
      <w:rPr>
        <w:b/>
        <w:bCs/>
        <w:color w:val="FFFFFF" w:themeColor="background1"/>
      </w:rPr>
      <w:tblPr/>
      <w:tcPr>
        <w:shd w:val="clear" w:color="auto" w:fill="568F59" w:themeFill="accent3"/>
      </w:tcPr>
    </w:tblStylePr>
    <w:tblStylePr w:type="lastRow">
      <w:rPr>
        <w:b/>
        <w:bCs/>
      </w:rPr>
      <w:tblPr/>
      <w:tcPr>
        <w:tcBorders>
          <w:top w:val="double" w:sz="4" w:space="0" w:color="568F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8F59" w:themeColor="accent3"/>
          <w:right w:val="single" w:sz="4" w:space="0" w:color="568F59" w:themeColor="accent3"/>
        </w:tcBorders>
      </w:tcPr>
    </w:tblStylePr>
    <w:tblStylePr w:type="band1Horz">
      <w:tblPr/>
      <w:tcPr>
        <w:tcBorders>
          <w:top w:val="single" w:sz="4" w:space="0" w:color="568F59" w:themeColor="accent3"/>
          <w:bottom w:val="single" w:sz="4" w:space="0" w:color="568F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8F59" w:themeColor="accent3"/>
          <w:left w:val="nil"/>
        </w:tcBorders>
      </w:tcPr>
    </w:tblStylePr>
    <w:tblStylePr w:type="swCell">
      <w:tblPr/>
      <w:tcPr>
        <w:tcBorders>
          <w:top w:val="double" w:sz="4" w:space="0" w:color="568F59" w:themeColor="accent3"/>
          <w:right w:val="nil"/>
        </w:tcBorders>
      </w:tcPr>
    </w:tblStylePr>
  </w:style>
  <w:style w:type="table" w:styleId="GridTable2-Accent3">
    <w:name w:val="Grid Table 2 Accent 3"/>
    <w:basedOn w:val="TableNormal"/>
    <w:uiPriority w:val="47"/>
    <w:rsid w:val="00AE7059"/>
    <w:pPr>
      <w:spacing w:after="0" w:line="240" w:lineRule="auto"/>
    </w:pPr>
    <w:tblPr>
      <w:tblStyleRowBandSize w:val="1"/>
      <w:tblStyleColBandSize w:val="1"/>
      <w:tblBorders>
        <w:top w:val="single" w:sz="2" w:space="0" w:color="95BF97" w:themeColor="accent3" w:themeTint="99"/>
        <w:bottom w:val="single" w:sz="2" w:space="0" w:color="95BF97" w:themeColor="accent3" w:themeTint="99"/>
        <w:insideH w:val="single" w:sz="2" w:space="0" w:color="95BF97" w:themeColor="accent3" w:themeTint="99"/>
        <w:insideV w:val="single" w:sz="2" w:space="0" w:color="95BF97" w:themeColor="accent3" w:themeTint="99"/>
      </w:tblBorders>
    </w:tblPr>
    <w:tblStylePr w:type="firstRow">
      <w:rPr>
        <w:b/>
        <w:bCs/>
      </w:rPr>
      <w:tblPr/>
      <w:tcPr>
        <w:tcBorders>
          <w:top w:val="nil"/>
          <w:bottom w:val="single" w:sz="12" w:space="0" w:color="95BF97" w:themeColor="accent3" w:themeTint="99"/>
          <w:insideH w:val="nil"/>
          <w:insideV w:val="nil"/>
        </w:tcBorders>
        <w:shd w:val="clear" w:color="auto" w:fill="FFFFFF" w:themeFill="background1"/>
      </w:tcPr>
    </w:tblStylePr>
    <w:tblStylePr w:type="lastRow">
      <w:rPr>
        <w:b/>
        <w:bCs/>
      </w:rPr>
      <w:tblPr/>
      <w:tcPr>
        <w:tcBorders>
          <w:top w:val="double" w:sz="2" w:space="0" w:color="95BF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9DC" w:themeFill="accent3" w:themeFillTint="33"/>
      </w:tcPr>
    </w:tblStylePr>
    <w:tblStylePr w:type="band1Horz">
      <w:tblPr/>
      <w:tcPr>
        <w:shd w:val="clear" w:color="auto" w:fill="DBE9D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26671698-FFA8-654A-B94E-2C5563C9C5CF%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%7b26671698-FFA8-654A-B94E-2C5563C9C5CF%7dtf50002026.dotx</Template>
  <TotalTime>31</TotalTime>
  <Pages>1</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szeel1694@gmail.com</dc:creator>
  <cp:keywords/>
  <dc:description/>
  <cp:lastModifiedBy>szeel1694@gmail.com</cp:lastModifiedBy>
  <cp:revision>44</cp:revision>
  <dcterms:created xsi:type="dcterms:W3CDTF">2022-10-22T07:14:00Z</dcterms:created>
  <dcterms:modified xsi:type="dcterms:W3CDTF">2022-10-22T08:43:00Z</dcterms:modified>
</cp:coreProperties>
</file>